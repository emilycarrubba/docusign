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22938" w14:textId="59C07A27" w:rsidR="00047D96" w:rsidRDefault="008A0FBA" w:rsidP="00047D96">
      <w:pPr>
        <w:pStyle w:val="Heading1"/>
      </w:pPr>
      <w:bookmarkStart w:id="0" w:name="_GoBack"/>
      <w:bookmarkEnd w:id="0"/>
      <w:r>
        <w:t>Technical Demo</w:t>
      </w:r>
    </w:p>
    <w:p w14:paraId="043857A4" w14:textId="77777777" w:rsidR="00047D96" w:rsidRPr="00047D96" w:rsidRDefault="00047D96" w:rsidP="00047D96">
      <w:pPr>
        <w:spacing w:line="240" w:lineRule="auto"/>
      </w:pPr>
    </w:p>
    <w:p w14:paraId="6C40A204" w14:textId="794B7A46" w:rsidR="00047D96" w:rsidRDefault="00047D96" w:rsidP="00047D96">
      <w:pPr>
        <w:spacing w:line="240" w:lineRule="auto"/>
      </w:pPr>
      <w:r>
        <w:t xml:space="preserve">Create a demo </w:t>
      </w:r>
      <w:r w:rsidR="008A0FBA">
        <w:t xml:space="preserve">utilizing our REST API </w:t>
      </w:r>
      <w:r>
        <w:t xml:space="preserve">found in the DocuSign Developer Center. </w:t>
      </w:r>
    </w:p>
    <w:p w14:paraId="4F0F5887" w14:textId="764ECEB7" w:rsidR="00047D96" w:rsidRDefault="007137B1" w:rsidP="00047D96">
      <w:pPr>
        <w:spacing w:line="240" w:lineRule="auto"/>
      </w:pPr>
      <w:r>
        <w:t>You</w:t>
      </w:r>
      <w:r w:rsidR="00047D96">
        <w:t xml:space="preserve"> will need to be able to speak to how</w:t>
      </w:r>
      <w:r>
        <w:t xml:space="preserve"> and why you built your demo the way you did</w:t>
      </w:r>
      <w:r w:rsidR="00047D96">
        <w:t xml:space="preserve">. </w:t>
      </w:r>
      <w:r>
        <w:t>You</w:t>
      </w:r>
      <w:r w:rsidR="00047D96">
        <w:t xml:space="preserve"> will also need to be able to modify the </w:t>
      </w:r>
      <w:r w:rsidR="008A0FBA">
        <w:t xml:space="preserve">API call </w:t>
      </w:r>
      <w:r w:rsidR="00047D96">
        <w:t xml:space="preserve">during the </w:t>
      </w:r>
      <w:r w:rsidR="008A0FBA">
        <w:t>review</w:t>
      </w:r>
      <w:r w:rsidR="00047D96">
        <w:t>, if asked.</w:t>
      </w:r>
    </w:p>
    <w:p w14:paraId="64BB4BB1" w14:textId="6DA8124F" w:rsidR="007137B1" w:rsidRDefault="008A0FBA" w:rsidP="00047D96">
      <w:pPr>
        <w:spacing w:line="240" w:lineRule="auto"/>
      </w:pPr>
      <w:r>
        <w:t>You have up to 1 week to inform the recruiter that you are complete with your demo.</w:t>
      </w:r>
    </w:p>
    <w:p w14:paraId="63D34E18" w14:textId="6394F537" w:rsidR="008A0FBA" w:rsidRDefault="008A0FBA" w:rsidP="00047D96">
      <w:pPr>
        <w:spacing w:line="240" w:lineRule="auto"/>
      </w:pPr>
      <w:r>
        <w:t>Please start by following the below steps</w:t>
      </w:r>
    </w:p>
    <w:p w14:paraId="7AF5CBA7" w14:textId="663D4CD5" w:rsidR="00047D96" w:rsidRDefault="00047D96" w:rsidP="00047D96">
      <w:pPr>
        <w:pStyle w:val="ListParagraph"/>
        <w:numPr>
          <w:ilvl w:val="0"/>
          <w:numId w:val="7"/>
        </w:numPr>
      </w:pPr>
      <w:r>
        <w:t xml:space="preserve">Visit </w:t>
      </w:r>
      <w:hyperlink r:id="rId11" w:history="1">
        <w:r w:rsidRPr="00047D96">
          <w:rPr>
            <w:rStyle w:val="Hyperlink"/>
          </w:rPr>
          <w:t>https://www.docusign.com/developer-center</w:t>
        </w:r>
      </w:hyperlink>
    </w:p>
    <w:p w14:paraId="24C3ED9C" w14:textId="2E351FF4" w:rsidR="00047D96" w:rsidRDefault="00047D96" w:rsidP="00047D96">
      <w:pPr>
        <w:pStyle w:val="ListParagraph"/>
        <w:numPr>
          <w:ilvl w:val="0"/>
          <w:numId w:val="7"/>
        </w:numPr>
      </w:pPr>
      <w:r>
        <w:t>Create a Sandbox account</w:t>
      </w:r>
    </w:p>
    <w:p w14:paraId="338ACEFF" w14:textId="4732B9E3" w:rsidR="007137B1" w:rsidRDefault="007137B1" w:rsidP="00047D96">
      <w:pPr>
        <w:pStyle w:val="ListParagraph"/>
        <w:numPr>
          <w:ilvl w:val="0"/>
          <w:numId w:val="7"/>
        </w:numPr>
      </w:pPr>
      <w:r>
        <w:t>Get an integrator key in the demo account (these are free)</w:t>
      </w:r>
    </w:p>
    <w:p w14:paraId="141C2D6A" w14:textId="30D5B60C" w:rsidR="00047D96" w:rsidRDefault="00047D96" w:rsidP="008A0FBA">
      <w:pPr>
        <w:pStyle w:val="ListParagraph"/>
        <w:numPr>
          <w:ilvl w:val="0"/>
          <w:numId w:val="7"/>
        </w:numPr>
      </w:pPr>
      <w:r>
        <w:t xml:space="preserve">Build something to demo from </w:t>
      </w:r>
      <w:r w:rsidR="008A0FBA">
        <w:t>our API using REST calls (</w:t>
      </w:r>
      <w:r w:rsidR="00FE5458">
        <w:t>This demo can be as simple or as complex as you want it to be.)</w:t>
      </w:r>
    </w:p>
    <w:p w14:paraId="7980FD89" w14:textId="6A06E3A9" w:rsidR="00047D96" w:rsidRDefault="00047D96" w:rsidP="00047D96">
      <w:pPr>
        <w:pStyle w:val="ListParagraph"/>
        <w:numPr>
          <w:ilvl w:val="0"/>
          <w:numId w:val="7"/>
        </w:numPr>
      </w:pPr>
      <w:r>
        <w:t xml:space="preserve">Let recruiter know when completed so we can schedule </w:t>
      </w:r>
      <w:r w:rsidR="008A0FBA">
        <w:t>the technical review. Please be prepared to make live API calls with your demo and to be able to modify them.</w:t>
      </w:r>
    </w:p>
    <w:p w14:paraId="556E2723" w14:textId="77777777" w:rsidR="00047D96" w:rsidRDefault="00047D96" w:rsidP="00047D96"/>
    <w:p w14:paraId="04D24223" w14:textId="77777777" w:rsidR="00047D96" w:rsidRPr="008950A9" w:rsidRDefault="00047D96" w:rsidP="00047D96"/>
    <w:sectPr w:rsidR="00047D96" w:rsidRPr="008950A9" w:rsidSect="003B45B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4ED1AB" w14:textId="77777777" w:rsidR="00053205" w:rsidRDefault="00053205" w:rsidP="002A0B8D">
      <w:pPr>
        <w:spacing w:after="0" w:line="240" w:lineRule="auto"/>
      </w:pPr>
      <w:r>
        <w:separator/>
      </w:r>
    </w:p>
  </w:endnote>
  <w:endnote w:type="continuationSeparator" w:id="0">
    <w:p w14:paraId="137CB4A7" w14:textId="77777777" w:rsidR="00053205" w:rsidRDefault="00053205" w:rsidP="002A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Com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D6711B" w14:textId="785A6137" w:rsidR="00386E07" w:rsidRDefault="00386E07" w:rsidP="00EE6E73">
    <w:pPr>
      <w:pStyle w:val="Footer"/>
      <w:jc w:val="center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36EFF4" wp14:editId="69A03FE0">
              <wp:simplePos x="0" y="0"/>
              <wp:positionH relativeFrom="rightMargin">
                <wp:posOffset>318770</wp:posOffset>
              </wp:positionH>
              <wp:positionV relativeFrom="page">
                <wp:posOffset>9244965</wp:posOffset>
              </wp:positionV>
              <wp:extent cx="90805" cy="804545"/>
              <wp:effectExtent l="8890" t="11430" r="5080" b="6985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4545"/>
                      </a:xfrm>
                      <a:prstGeom prst="rect">
                        <a:avLst/>
                      </a:prstGeom>
                      <a:solidFill>
                        <a:srgbClr val="1E4CA1"/>
                      </a:solidFill>
                      <a:ln w="9525">
                        <a:solidFill>
                          <a:srgbClr val="1E4CA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54CAB1" id="Rectangle 1" o:spid="_x0000_s1026" style="position:absolute;margin-left:25.1pt;margin-top:727.95pt;width:7.15pt;height:63.35pt;z-index:251660288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" fillcolor="#1e4ca1" strokecolor="#1e4ca1">
              <w10:wrap anchorx="margin" anchory="page"/>
            </v:rect>
          </w:pict>
        </mc:Fallback>
      </mc:AlternateContent>
    </w:r>
    <w:r>
      <w:rPr>
        <w:rFonts w:asciiTheme="majorHAnsi" w:hAnsiTheme="majorHAnsi" w:cstheme="majorHAnsi"/>
        <w:noProof/>
        <w:lang w:eastAsia="ko-K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BF6538" wp14:editId="209ADDF4">
              <wp:simplePos x="0" y="0"/>
              <wp:positionH relativeFrom="column">
                <wp:posOffset>-905510</wp:posOffset>
              </wp:positionH>
              <wp:positionV relativeFrom="paragraph">
                <wp:posOffset>-192405</wp:posOffset>
              </wp:positionV>
              <wp:extent cx="7763510" cy="0"/>
              <wp:effectExtent l="8890" t="5715" r="9525" b="13335"/>
              <wp:wrapNone/>
              <wp:docPr id="3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635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1E4CA1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623EE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71.3pt;margin-top:-15.1pt;width:611.3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" strokecolor="#1e4ca1"/>
          </w:pict>
        </mc:Fallback>
      </mc:AlternateContent>
    </w:r>
    <w:r>
      <w:rPr>
        <w:rFonts w:asciiTheme="majorHAnsi" w:hAnsiTheme="majorHAnsi" w:cstheme="majorHAnsi"/>
      </w:rPr>
      <w:t>DocuSign</w:t>
    </w:r>
    <w:r>
      <w:rPr>
        <w:rFonts w:asciiTheme="majorHAnsi" w:hAnsiTheme="majorHAnsi" w:cstheme="majorHAnsi"/>
      </w:rPr>
      <w:tab/>
    </w:r>
    <w:r>
      <w:rPr>
        <w:rFonts w:asciiTheme="majorHAnsi" w:hAnsiTheme="majorHAnsi" w:cstheme="majorHAnsi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2332F" w:rsidRPr="0042332F">
      <w:rPr>
        <w:rFonts w:asciiTheme="majorHAnsi" w:hAnsiTheme="majorHAnsi" w:cstheme="majorHAnsi"/>
        <w:noProof/>
      </w:rPr>
      <w:t>1</w:t>
    </w:r>
    <w:r>
      <w:rPr>
        <w:rFonts w:asciiTheme="majorHAnsi" w:hAnsiTheme="majorHAnsi" w:cstheme="majorHAnsi"/>
        <w:noProof/>
      </w:rPr>
      <w:fldChar w:fldCharType="end"/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DDE8ED" wp14:editId="653D90F4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4545"/>
              <wp:effectExtent l="9525" t="11430" r="13970" b="698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4545"/>
                      </a:xfrm>
                      <a:prstGeom prst="rect">
                        <a:avLst/>
                      </a:prstGeom>
                      <a:solidFill>
                        <a:srgbClr val="1E4CA1"/>
                      </a:solidFill>
                      <a:ln w="9525">
                        <a:solidFill>
                          <a:srgbClr val="1E4CA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1DD7F52" id="Rectangle 2" o:spid="_x0000_s1026" style="position:absolute;margin-left:0;margin-top:0;width:7.15pt;height:63.35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" fillcolor="#1e4ca1" strokecolor="#1e4ca1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885832" w14:textId="77777777" w:rsidR="00053205" w:rsidRDefault="00053205" w:rsidP="002A0B8D">
      <w:pPr>
        <w:spacing w:after="0" w:line="240" w:lineRule="auto"/>
      </w:pPr>
      <w:r>
        <w:separator/>
      </w:r>
    </w:p>
  </w:footnote>
  <w:footnote w:type="continuationSeparator" w:id="0">
    <w:p w14:paraId="5EE2B1EF" w14:textId="77777777" w:rsidR="00053205" w:rsidRDefault="00053205" w:rsidP="002A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24A04" w14:textId="2AF6DE30" w:rsidR="003B45BA" w:rsidRDefault="00386E07" w:rsidP="003B45BA">
    <w:pPr>
      <w:pStyle w:val="Header"/>
      <w:ind w:left="-270"/>
      <w:rPr>
        <w:rFonts w:ascii="HelveticaNeueLTCom-Roman" w:hAnsi="HelveticaNeueLTCom-Roman" w:cs="HelveticaNeueLTCom-Roman"/>
        <w:b/>
        <w:color w:val="262626"/>
        <w:sz w:val="32"/>
        <w:szCs w:val="32"/>
      </w:rPr>
    </w:pPr>
    <w:r>
      <w:rPr>
        <w:rFonts w:ascii="HelveticaNeueLTCom-Roman" w:hAnsi="HelveticaNeueLTCom-Roman" w:cs="HelveticaNeueLTCom-Roman"/>
        <w:b/>
        <w:noProof/>
        <w:color w:val="262626"/>
        <w:sz w:val="32"/>
        <w:szCs w:val="32"/>
        <w:lang w:eastAsia="ko-KR"/>
      </w:rPr>
      <w:drawing>
        <wp:inline distT="0" distB="0" distL="0" distR="0" wp14:anchorId="5BD8B467" wp14:editId="238DC9E2">
          <wp:extent cx="2030095" cy="5365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536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942159">
      <w:rPr>
        <w:rFonts w:ascii="HelveticaNeueLTCom-Roman" w:hAnsi="HelveticaNeueLTCom-Roman" w:cs="HelveticaNeueLTCom-Roman"/>
        <w:b/>
        <w:color w:val="262626"/>
        <w:sz w:val="32"/>
        <w:szCs w:val="32"/>
      </w:rPr>
      <w:t xml:space="preserve"> </w:t>
    </w:r>
    <w:r>
      <w:rPr>
        <w:rFonts w:ascii="HelveticaNeueLTCom-Roman" w:hAnsi="HelveticaNeueLTCom-Roman" w:cs="HelveticaNeueLTCom-Roman"/>
        <w:b/>
        <w:color w:val="262626"/>
        <w:sz w:val="32"/>
        <w:szCs w:val="32"/>
      </w:rPr>
      <w:tab/>
    </w:r>
    <w:r>
      <w:rPr>
        <w:rFonts w:ascii="HelveticaNeueLTCom-Roman" w:hAnsi="HelveticaNeueLTCom-Roman" w:cs="HelveticaNeueLTCom-Roman"/>
        <w:b/>
        <w:color w:val="262626"/>
        <w:sz w:val="32"/>
        <w:szCs w:val="32"/>
      </w:rPr>
      <w:tab/>
    </w:r>
    <w:r w:rsidR="008A0FBA">
      <w:rPr>
        <w:rFonts w:ascii="HelveticaNeueLTCom-Roman" w:hAnsi="HelveticaNeueLTCom-Roman" w:cs="HelveticaNeueLTCom-Roman"/>
        <w:b/>
        <w:color w:val="262626"/>
        <w:sz w:val="32"/>
        <w:szCs w:val="32"/>
      </w:rPr>
      <w:t>Technical Customer Success Manager</w:t>
    </w:r>
  </w:p>
  <w:p w14:paraId="5BB6AA88" w14:textId="77777777" w:rsidR="008A0FBA" w:rsidRPr="003B45BA" w:rsidRDefault="008A0FBA" w:rsidP="008A0FBA">
    <w:pPr>
      <w:pStyle w:val="Header"/>
      <w:rPr>
        <w:rFonts w:ascii="HelveticaNeueLTCom-Roman" w:hAnsi="HelveticaNeueLTCom-Roman" w:cs="HelveticaNeueLTCom-Roman"/>
        <w:b/>
        <w:color w:val="262626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A1CEE"/>
    <w:multiLevelType w:val="hybridMultilevel"/>
    <w:tmpl w:val="FB324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F3DBA"/>
    <w:multiLevelType w:val="hybridMultilevel"/>
    <w:tmpl w:val="82D82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62750"/>
    <w:multiLevelType w:val="hybridMultilevel"/>
    <w:tmpl w:val="AAC6D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664AEE"/>
    <w:multiLevelType w:val="hybridMultilevel"/>
    <w:tmpl w:val="B6A45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562EB0"/>
    <w:multiLevelType w:val="hybridMultilevel"/>
    <w:tmpl w:val="8E54C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E842A66"/>
    <w:multiLevelType w:val="hybridMultilevel"/>
    <w:tmpl w:val="04C8F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642646"/>
    <w:multiLevelType w:val="hybridMultilevel"/>
    <w:tmpl w:val="172409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hideGrammaticalErrors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D5"/>
    <w:rsid w:val="00002624"/>
    <w:rsid w:val="0000290F"/>
    <w:rsid w:val="00005F3C"/>
    <w:rsid w:val="000077ED"/>
    <w:rsid w:val="00010E84"/>
    <w:rsid w:val="0001421E"/>
    <w:rsid w:val="00022B78"/>
    <w:rsid w:val="0002545D"/>
    <w:rsid w:val="000269B6"/>
    <w:rsid w:val="00034102"/>
    <w:rsid w:val="00045969"/>
    <w:rsid w:val="00047264"/>
    <w:rsid w:val="000475F1"/>
    <w:rsid w:val="00047D96"/>
    <w:rsid w:val="0005016C"/>
    <w:rsid w:val="00050DB3"/>
    <w:rsid w:val="000518D3"/>
    <w:rsid w:val="00052B2B"/>
    <w:rsid w:val="00052FD9"/>
    <w:rsid w:val="00053205"/>
    <w:rsid w:val="00053DC1"/>
    <w:rsid w:val="000546EB"/>
    <w:rsid w:val="00054C6E"/>
    <w:rsid w:val="00056349"/>
    <w:rsid w:val="0005679E"/>
    <w:rsid w:val="000571F5"/>
    <w:rsid w:val="00057CE5"/>
    <w:rsid w:val="00057FDE"/>
    <w:rsid w:val="000601FB"/>
    <w:rsid w:val="0006486D"/>
    <w:rsid w:val="00066AB5"/>
    <w:rsid w:val="00066DB5"/>
    <w:rsid w:val="000676D5"/>
    <w:rsid w:val="00067EDD"/>
    <w:rsid w:val="00073C33"/>
    <w:rsid w:val="000843E1"/>
    <w:rsid w:val="0008578F"/>
    <w:rsid w:val="000875E7"/>
    <w:rsid w:val="000976A5"/>
    <w:rsid w:val="000A0F95"/>
    <w:rsid w:val="000A2B4C"/>
    <w:rsid w:val="000B031C"/>
    <w:rsid w:val="000B48C8"/>
    <w:rsid w:val="000C34CB"/>
    <w:rsid w:val="000C5C1C"/>
    <w:rsid w:val="000C67A1"/>
    <w:rsid w:val="000D6D17"/>
    <w:rsid w:val="000F19CB"/>
    <w:rsid w:val="000F276F"/>
    <w:rsid w:val="001004BC"/>
    <w:rsid w:val="001030CB"/>
    <w:rsid w:val="001034A7"/>
    <w:rsid w:val="001046E8"/>
    <w:rsid w:val="00104D30"/>
    <w:rsid w:val="00106241"/>
    <w:rsid w:val="00107C0B"/>
    <w:rsid w:val="00113EA8"/>
    <w:rsid w:val="0011424E"/>
    <w:rsid w:val="0011436B"/>
    <w:rsid w:val="00124BC8"/>
    <w:rsid w:val="00126F5E"/>
    <w:rsid w:val="001309DB"/>
    <w:rsid w:val="0013123D"/>
    <w:rsid w:val="00133721"/>
    <w:rsid w:val="0013678B"/>
    <w:rsid w:val="00142F88"/>
    <w:rsid w:val="001437AD"/>
    <w:rsid w:val="0015204A"/>
    <w:rsid w:val="0015457E"/>
    <w:rsid w:val="0016017B"/>
    <w:rsid w:val="00161FF9"/>
    <w:rsid w:val="00162BD8"/>
    <w:rsid w:val="00164914"/>
    <w:rsid w:val="0016700B"/>
    <w:rsid w:val="00176F5E"/>
    <w:rsid w:val="0018722F"/>
    <w:rsid w:val="00190790"/>
    <w:rsid w:val="00192BAC"/>
    <w:rsid w:val="001A01F9"/>
    <w:rsid w:val="001A36A7"/>
    <w:rsid w:val="001A3DD9"/>
    <w:rsid w:val="001A4182"/>
    <w:rsid w:val="001A5F28"/>
    <w:rsid w:val="001A6945"/>
    <w:rsid w:val="001B0903"/>
    <w:rsid w:val="001B0A8F"/>
    <w:rsid w:val="001B23CC"/>
    <w:rsid w:val="001B4BAB"/>
    <w:rsid w:val="001B7E60"/>
    <w:rsid w:val="001C1D7B"/>
    <w:rsid w:val="001C1EE9"/>
    <w:rsid w:val="001C2094"/>
    <w:rsid w:val="001C212C"/>
    <w:rsid w:val="001C3663"/>
    <w:rsid w:val="001C3B5A"/>
    <w:rsid w:val="001C473A"/>
    <w:rsid w:val="001C647C"/>
    <w:rsid w:val="001D07DE"/>
    <w:rsid w:val="001D4116"/>
    <w:rsid w:val="001D4395"/>
    <w:rsid w:val="001D4478"/>
    <w:rsid w:val="001D6BFC"/>
    <w:rsid w:val="001D70C4"/>
    <w:rsid w:val="001D7456"/>
    <w:rsid w:val="001D7F70"/>
    <w:rsid w:val="001E0285"/>
    <w:rsid w:val="001E15AF"/>
    <w:rsid w:val="001E2079"/>
    <w:rsid w:val="001E2FC6"/>
    <w:rsid w:val="001E5E65"/>
    <w:rsid w:val="001E6DD2"/>
    <w:rsid w:val="001F0B94"/>
    <w:rsid w:val="001F5A5F"/>
    <w:rsid w:val="001F6602"/>
    <w:rsid w:val="00200564"/>
    <w:rsid w:val="00206A79"/>
    <w:rsid w:val="00206E8C"/>
    <w:rsid w:val="00210BC4"/>
    <w:rsid w:val="002227A0"/>
    <w:rsid w:val="00223773"/>
    <w:rsid w:val="0022405C"/>
    <w:rsid w:val="002241CC"/>
    <w:rsid w:val="002244A0"/>
    <w:rsid w:val="0022638D"/>
    <w:rsid w:val="00227584"/>
    <w:rsid w:val="00235A3D"/>
    <w:rsid w:val="0023748A"/>
    <w:rsid w:val="002429CF"/>
    <w:rsid w:val="00245574"/>
    <w:rsid w:val="00247418"/>
    <w:rsid w:val="00247952"/>
    <w:rsid w:val="002520E9"/>
    <w:rsid w:val="00252380"/>
    <w:rsid w:val="002531BD"/>
    <w:rsid w:val="002537B6"/>
    <w:rsid w:val="00260B54"/>
    <w:rsid w:val="00262602"/>
    <w:rsid w:val="0027237B"/>
    <w:rsid w:val="002727D4"/>
    <w:rsid w:val="002737F1"/>
    <w:rsid w:val="00273919"/>
    <w:rsid w:val="00274E24"/>
    <w:rsid w:val="002774F7"/>
    <w:rsid w:val="002809F0"/>
    <w:rsid w:val="0028146B"/>
    <w:rsid w:val="00290DE1"/>
    <w:rsid w:val="00294CB0"/>
    <w:rsid w:val="00295573"/>
    <w:rsid w:val="00295EE2"/>
    <w:rsid w:val="002A0B8D"/>
    <w:rsid w:val="002A36D3"/>
    <w:rsid w:val="002A3E10"/>
    <w:rsid w:val="002B0643"/>
    <w:rsid w:val="002B2037"/>
    <w:rsid w:val="002B3386"/>
    <w:rsid w:val="002B46B6"/>
    <w:rsid w:val="002C0864"/>
    <w:rsid w:val="002C0E38"/>
    <w:rsid w:val="002C21E9"/>
    <w:rsid w:val="002C5727"/>
    <w:rsid w:val="002C66CD"/>
    <w:rsid w:val="002C7894"/>
    <w:rsid w:val="002C7D6F"/>
    <w:rsid w:val="002D255F"/>
    <w:rsid w:val="002D40A5"/>
    <w:rsid w:val="002D54FF"/>
    <w:rsid w:val="002D67CF"/>
    <w:rsid w:val="002D68FE"/>
    <w:rsid w:val="002E3160"/>
    <w:rsid w:val="002E381D"/>
    <w:rsid w:val="002E41CB"/>
    <w:rsid w:val="002E48B5"/>
    <w:rsid w:val="002F4981"/>
    <w:rsid w:val="002F7ACA"/>
    <w:rsid w:val="002F7C91"/>
    <w:rsid w:val="002F7EA3"/>
    <w:rsid w:val="00310982"/>
    <w:rsid w:val="0031390E"/>
    <w:rsid w:val="003143B5"/>
    <w:rsid w:val="00316532"/>
    <w:rsid w:val="003177F4"/>
    <w:rsid w:val="00321E15"/>
    <w:rsid w:val="003226F7"/>
    <w:rsid w:val="00324C7A"/>
    <w:rsid w:val="003256D9"/>
    <w:rsid w:val="00325C38"/>
    <w:rsid w:val="00326126"/>
    <w:rsid w:val="00330C94"/>
    <w:rsid w:val="0033218E"/>
    <w:rsid w:val="003336C9"/>
    <w:rsid w:val="0033505B"/>
    <w:rsid w:val="00335162"/>
    <w:rsid w:val="003510DA"/>
    <w:rsid w:val="00351A5E"/>
    <w:rsid w:val="003522CF"/>
    <w:rsid w:val="003552B8"/>
    <w:rsid w:val="00356983"/>
    <w:rsid w:val="003604F2"/>
    <w:rsid w:val="00362ADB"/>
    <w:rsid w:val="00365C40"/>
    <w:rsid w:val="00366645"/>
    <w:rsid w:val="00367757"/>
    <w:rsid w:val="003768AD"/>
    <w:rsid w:val="00384851"/>
    <w:rsid w:val="00386E07"/>
    <w:rsid w:val="00387CAB"/>
    <w:rsid w:val="00390AF8"/>
    <w:rsid w:val="003926D0"/>
    <w:rsid w:val="00396246"/>
    <w:rsid w:val="003966BD"/>
    <w:rsid w:val="003B2244"/>
    <w:rsid w:val="003B45BA"/>
    <w:rsid w:val="003B4F8F"/>
    <w:rsid w:val="003C0884"/>
    <w:rsid w:val="003C3315"/>
    <w:rsid w:val="003C33FE"/>
    <w:rsid w:val="003C425D"/>
    <w:rsid w:val="003C4E43"/>
    <w:rsid w:val="003C68CE"/>
    <w:rsid w:val="003C7630"/>
    <w:rsid w:val="003D371D"/>
    <w:rsid w:val="003D5583"/>
    <w:rsid w:val="003D56EB"/>
    <w:rsid w:val="003D6A09"/>
    <w:rsid w:val="003D7A32"/>
    <w:rsid w:val="003E165B"/>
    <w:rsid w:val="003E1E5E"/>
    <w:rsid w:val="003E6044"/>
    <w:rsid w:val="003E648E"/>
    <w:rsid w:val="003E71B6"/>
    <w:rsid w:val="003E7DE1"/>
    <w:rsid w:val="003F6CF2"/>
    <w:rsid w:val="003F6F09"/>
    <w:rsid w:val="003F7D37"/>
    <w:rsid w:val="00402B65"/>
    <w:rsid w:val="00404CF9"/>
    <w:rsid w:val="00405C03"/>
    <w:rsid w:val="00407E14"/>
    <w:rsid w:val="00413220"/>
    <w:rsid w:val="00417028"/>
    <w:rsid w:val="00417DE0"/>
    <w:rsid w:val="00420D03"/>
    <w:rsid w:val="0042332F"/>
    <w:rsid w:val="00423A6A"/>
    <w:rsid w:val="0042461A"/>
    <w:rsid w:val="00427D25"/>
    <w:rsid w:val="00432C92"/>
    <w:rsid w:val="00435CB4"/>
    <w:rsid w:val="00440D86"/>
    <w:rsid w:val="00441109"/>
    <w:rsid w:val="004412D6"/>
    <w:rsid w:val="00441457"/>
    <w:rsid w:val="00441E37"/>
    <w:rsid w:val="004434FD"/>
    <w:rsid w:val="00447855"/>
    <w:rsid w:val="004478DC"/>
    <w:rsid w:val="00463E04"/>
    <w:rsid w:val="00465F7E"/>
    <w:rsid w:val="0046697F"/>
    <w:rsid w:val="004712A8"/>
    <w:rsid w:val="00474E21"/>
    <w:rsid w:val="004753D1"/>
    <w:rsid w:val="00476CDE"/>
    <w:rsid w:val="00476D44"/>
    <w:rsid w:val="00480968"/>
    <w:rsid w:val="00483F29"/>
    <w:rsid w:val="00494022"/>
    <w:rsid w:val="0049636F"/>
    <w:rsid w:val="00497D94"/>
    <w:rsid w:val="004A2937"/>
    <w:rsid w:val="004A45D5"/>
    <w:rsid w:val="004B5093"/>
    <w:rsid w:val="004B514A"/>
    <w:rsid w:val="004B7CE3"/>
    <w:rsid w:val="004C0B50"/>
    <w:rsid w:val="004C2807"/>
    <w:rsid w:val="004D547F"/>
    <w:rsid w:val="004E4EA9"/>
    <w:rsid w:val="004F3088"/>
    <w:rsid w:val="004F364F"/>
    <w:rsid w:val="004F3F8E"/>
    <w:rsid w:val="004F57E7"/>
    <w:rsid w:val="004F5A87"/>
    <w:rsid w:val="004F5E65"/>
    <w:rsid w:val="004F6A76"/>
    <w:rsid w:val="004F7D32"/>
    <w:rsid w:val="00502B18"/>
    <w:rsid w:val="0050328A"/>
    <w:rsid w:val="00504386"/>
    <w:rsid w:val="00507CF8"/>
    <w:rsid w:val="00510412"/>
    <w:rsid w:val="00511701"/>
    <w:rsid w:val="00512962"/>
    <w:rsid w:val="00514758"/>
    <w:rsid w:val="00515B54"/>
    <w:rsid w:val="00517075"/>
    <w:rsid w:val="005178E9"/>
    <w:rsid w:val="00517EBC"/>
    <w:rsid w:val="005222BC"/>
    <w:rsid w:val="00524869"/>
    <w:rsid w:val="00524A17"/>
    <w:rsid w:val="0052679F"/>
    <w:rsid w:val="00531B3A"/>
    <w:rsid w:val="00533D8B"/>
    <w:rsid w:val="00533E60"/>
    <w:rsid w:val="005404C6"/>
    <w:rsid w:val="00542B92"/>
    <w:rsid w:val="00543200"/>
    <w:rsid w:val="0054507E"/>
    <w:rsid w:val="0054770B"/>
    <w:rsid w:val="00553A07"/>
    <w:rsid w:val="00553B8C"/>
    <w:rsid w:val="00554557"/>
    <w:rsid w:val="00557AA9"/>
    <w:rsid w:val="005651C4"/>
    <w:rsid w:val="00566ECB"/>
    <w:rsid w:val="00566F9A"/>
    <w:rsid w:val="00573836"/>
    <w:rsid w:val="005779FF"/>
    <w:rsid w:val="00580382"/>
    <w:rsid w:val="0058080A"/>
    <w:rsid w:val="00580969"/>
    <w:rsid w:val="00582E07"/>
    <w:rsid w:val="00585BCC"/>
    <w:rsid w:val="0058686E"/>
    <w:rsid w:val="00587377"/>
    <w:rsid w:val="00590BB3"/>
    <w:rsid w:val="005970A0"/>
    <w:rsid w:val="005A164A"/>
    <w:rsid w:val="005A1AB5"/>
    <w:rsid w:val="005A6482"/>
    <w:rsid w:val="005B018C"/>
    <w:rsid w:val="005B052E"/>
    <w:rsid w:val="005B7AF2"/>
    <w:rsid w:val="005B7FD8"/>
    <w:rsid w:val="005C080C"/>
    <w:rsid w:val="005C371E"/>
    <w:rsid w:val="005C390D"/>
    <w:rsid w:val="005D2E2C"/>
    <w:rsid w:val="005D385F"/>
    <w:rsid w:val="005D463F"/>
    <w:rsid w:val="005D5521"/>
    <w:rsid w:val="005D5F07"/>
    <w:rsid w:val="005D6654"/>
    <w:rsid w:val="005D72C2"/>
    <w:rsid w:val="005E1D8D"/>
    <w:rsid w:val="005E3CA8"/>
    <w:rsid w:val="005E466E"/>
    <w:rsid w:val="005E55DE"/>
    <w:rsid w:val="005E6FB8"/>
    <w:rsid w:val="005F3776"/>
    <w:rsid w:val="005F3E94"/>
    <w:rsid w:val="00600329"/>
    <w:rsid w:val="00602A80"/>
    <w:rsid w:val="00603238"/>
    <w:rsid w:val="006064B6"/>
    <w:rsid w:val="006100DE"/>
    <w:rsid w:val="00612A7E"/>
    <w:rsid w:val="00615C45"/>
    <w:rsid w:val="0062229C"/>
    <w:rsid w:val="0062242B"/>
    <w:rsid w:val="006315FC"/>
    <w:rsid w:val="00632561"/>
    <w:rsid w:val="00632909"/>
    <w:rsid w:val="00637FBB"/>
    <w:rsid w:val="00641668"/>
    <w:rsid w:val="006431C5"/>
    <w:rsid w:val="00652019"/>
    <w:rsid w:val="00652D18"/>
    <w:rsid w:val="00655E93"/>
    <w:rsid w:val="00660F6D"/>
    <w:rsid w:val="006622EA"/>
    <w:rsid w:val="00666A19"/>
    <w:rsid w:val="00671DC0"/>
    <w:rsid w:val="00685640"/>
    <w:rsid w:val="00691D0E"/>
    <w:rsid w:val="00692EC5"/>
    <w:rsid w:val="00694EA4"/>
    <w:rsid w:val="0069544A"/>
    <w:rsid w:val="00695757"/>
    <w:rsid w:val="006961DF"/>
    <w:rsid w:val="00697885"/>
    <w:rsid w:val="006A058E"/>
    <w:rsid w:val="006A1781"/>
    <w:rsid w:val="006A1DA4"/>
    <w:rsid w:val="006A213C"/>
    <w:rsid w:val="006A2FDB"/>
    <w:rsid w:val="006A3B2A"/>
    <w:rsid w:val="006A4849"/>
    <w:rsid w:val="006A49FF"/>
    <w:rsid w:val="006A6150"/>
    <w:rsid w:val="006A7151"/>
    <w:rsid w:val="006B0A2B"/>
    <w:rsid w:val="006B0CA2"/>
    <w:rsid w:val="006B112B"/>
    <w:rsid w:val="006B2408"/>
    <w:rsid w:val="006B34D4"/>
    <w:rsid w:val="006B495F"/>
    <w:rsid w:val="006B5786"/>
    <w:rsid w:val="006B634A"/>
    <w:rsid w:val="006B7C91"/>
    <w:rsid w:val="006C05BF"/>
    <w:rsid w:val="006C34EB"/>
    <w:rsid w:val="006C4817"/>
    <w:rsid w:val="006C6E38"/>
    <w:rsid w:val="006D2F2E"/>
    <w:rsid w:val="006D428E"/>
    <w:rsid w:val="006D5D5F"/>
    <w:rsid w:val="006D605F"/>
    <w:rsid w:val="006D6523"/>
    <w:rsid w:val="006E14D8"/>
    <w:rsid w:val="006E2A50"/>
    <w:rsid w:val="006E6751"/>
    <w:rsid w:val="006F0C4F"/>
    <w:rsid w:val="006F2453"/>
    <w:rsid w:val="006F76C3"/>
    <w:rsid w:val="007015F5"/>
    <w:rsid w:val="0070286F"/>
    <w:rsid w:val="00703B2C"/>
    <w:rsid w:val="00704D7B"/>
    <w:rsid w:val="007071F3"/>
    <w:rsid w:val="00711C24"/>
    <w:rsid w:val="00712583"/>
    <w:rsid w:val="007137B1"/>
    <w:rsid w:val="007164CD"/>
    <w:rsid w:val="0071699C"/>
    <w:rsid w:val="007177A4"/>
    <w:rsid w:val="007202B3"/>
    <w:rsid w:val="00722858"/>
    <w:rsid w:val="0073022B"/>
    <w:rsid w:val="00730488"/>
    <w:rsid w:val="00730C28"/>
    <w:rsid w:val="00737521"/>
    <w:rsid w:val="007402AE"/>
    <w:rsid w:val="0074092B"/>
    <w:rsid w:val="007445AB"/>
    <w:rsid w:val="00747171"/>
    <w:rsid w:val="00747DBF"/>
    <w:rsid w:val="00750D37"/>
    <w:rsid w:val="00750FC8"/>
    <w:rsid w:val="007533A8"/>
    <w:rsid w:val="00753A1B"/>
    <w:rsid w:val="0075644E"/>
    <w:rsid w:val="007564D8"/>
    <w:rsid w:val="00766805"/>
    <w:rsid w:val="00766CEB"/>
    <w:rsid w:val="00767C17"/>
    <w:rsid w:val="00767F10"/>
    <w:rsid w:val="0077519E"/>
    <w:rsid w:val="007753BB"/>
    <w:rsid w:val="0077575B"/>
    <w:rsid w:val="00777A12"/>
    <w:rsid w:val="00781107"/>
    <w:rsid w:val="007821AD"/>
    <w:rsid w:val="00782E52"/>
    <w:rsid w:val="00786B7D"/>
    <w:rsid w:val="00791F06"/>
    <w:rsid w:val="00792240"/>
    <w:rsid w:val="0079781C"/>
    <w:rsid w:val="007A00C1"/>
    <w:rsid w:val="007A01B2"/>
    <w:rsid w:val="007A0F34"/>
    <w:rsid w:val="007A3F68"/>
    <w:rsid w:val="007A7530"/>
    <w:rsid w:val="007B567D"/>
    <w:rsid w:val="007B718B"/>
    <w:rsid w:val="007C2D63"/>
    <w:rsid w:val="007C6252"/>
    <w:rsid w:val="007D0A90"/>
    <w:rsid w:val="007D2191"/>
    <w:rsid w:val="007D2E06"/>
    <w:rsid w:val="007D4C50"/>
    <w:rsid w:val="007D5C3B"/>
    <w:rsid w:val="007D5DED"/>
    <w:rsid w:val="007D60EB"/>
    <w:rsid w:val="007E2A29"/>
    <w:rsid w:val="007E4E30"/>
    <w:rsid w:val="007E68E8"/>
    <w:rsid w:val="007E758D"/>
    <w:rsid w:val="007E7A05"/>
    <w:rsid w:val="007F0225"/>
    <w:rsid w:val="007F1324"/>
    <w:rsid w:val="007F1748"/>
    <w:rsid w:val="007F1862"/>
    <w:rsid w:val="007F612C"/>
    <w:rsid w:val="007F62A6"/>
    <w:rsid w:val="007F7797"/>
    <w:rsid w:val="008034A6"/>
    <w:rsid w:val="0080529E"/>
    <w:rsid w:val="0080570B"/>
    <w:rsid w:val="00811338"/>
    <w:rsid w:val="008120B8"/>
    <w:rsid w:val="0081420A"/>
    <w:rsid w:val="00821F22"/>
    <w:rsid w:val="0082346C"/>
    <w:rsid w:val="00824CD8"/>
    <w:rsid w:val="00826D1F"/>
    <w:rsid w:val="00826FDA"/>
    <w:rsid w:val="00832B91"/>
    <w:rsid w:val="008369A8"/>
    <w:rsid w:val="00837AF1"/>
    <w:rsid w:val="00840808"/>
    <w:rsid w:val="00843B18"/>
    <w:rsid w:val="00850BC9"/>
    <w:rsid w:val="0085335D"/>
    <w:rsid w:val="008552EB"/>
    <w:rsid w:val="00857901"/>
    <w:rsid w:val="00860168"/>
    <w:rsid w:val="008647D2"/>
    <w:rsid w:val="00864EA6"/>
    <w:rsid w:val="00865394"/>
    <w:rsid w:val="00866A51"/>
    <w:rsid w:val="00871CB1"/>
    <w:rsid w:val="00875B74"/>
    <w:rsid w:val="00875BB8"/>
    <w:rsid w:val="00880D65"/>
    <w:rsid w:val="00881D06"/>
    <w:rsid w:val="00881EA3"/>
    <w:rsid w:val="00886995"/>
    <w:rsid w:val="008877AA"/>
    <w:rsid w:val="008911B1"/>
    <w:rsid w:val="008923F0"/>
    <w:rsid w:val="0089294E"/>
    <w:rsid w:val="008949D2"/>
    <w:rsid w:val="008950A9"/>
    <w:rsid w:val="00896B12"/>
    <w:rsid w:val="008A0095"/>
    <w:rsid w:val="008A0369"/>
    <w:rsid w:val="008A0FBA"/>
    <w:rsid w:val="008A1597"/>
    <w:rsid w:val="008A3385"/>
    <w:rsid w:val="008A4880"/>
    <w:rsid w:val="008B26C9"/>
    <w:rsid w:val="008B2A46"/>
    <w:rsid w:val="008C2150"/>
    <w:rsid w:val="008C40CA"/>
    <w:rsid w:val="008C59E1"/>
    <w:rsid w:val="008D34F5"/>
    <w:rsid w:val="008D4AB5"/>
    <w:rsid w:val="008E210B"/>
    <w:rsid w:val="008E6461"/>
    <w:rsid w:val="008F0105"/>
    <w:rsid w:val="008F34E8"/>
    <w:rsid w:val="008F35E7"/>
    <w:rsid w:val="008F38D8"/>
    <w:rsid w:val="008F5D93"/>
    <w:rsid w:val="008F6ED1"/>
    <w:rsid w:val="008F787C"/>
    <w:rsid w:val="008F7D77"/>
    <w:rsid w:val="009077C1"/>
    <w:rsid w:val="00912123"/>
    <w:rsid w:val="0091381E"/>
    <w:rsid w:val="00915002"/>
    <w:rsid w:val="0091747C"/>
    <w:rsid w:val="00917550"/>
    <w:rsid w:val="009203F5"/>
    <w:rsid w:val="009247DB"/>
    <w:rsid w:val="00924F47"/>
    <w:rsid w:val="009250E0"/>
    <w:rsid w:val="00930C66"/>
    <w:rsid w:val="00934E2D"/>
    <w:rsid w:val="0093578B"/>
    <w:rsid w:val="00936D1C"/>
    <w:rsid w:val="00937A07"/>
    <w:rsid w:val="00942159"/>
    <w:rsid w:val="00942B7E"/>
    <w:rsid w:val="00945C78"/>
    <w:rsid w:val="009466D3"/>
    <w:rsid w:val="00947666"/>
    <w:rsid w:val="00951F81"/>
    <w:rsid w:val="009538D0"/>
    <w:rsid w:val="0095506D"/>
    <w:rsid w:val="0095544D"/>
    <w:rsid w:val="00956705"/>
    <w:rsid w:val="00957BB1"/>
    <w:rsid w:val="009615AC"/>
    <w:rsid w:val="00962233"/>
    <w:rsid w:val="00963387"/>
    <w:rsid w:val="00964B6D"/>
    <w:rsid w:val="00964C6F"/>
    <w:rsid w:val="009701A2"/>
    <w:rsid w:val="00971610"/>
    <w:rsid w:val="009736EC"/>
    <w:rsid w:val="009738FA"/>
    <w:rsid w:val="00973C2C"/>
    <w:rsid w:val="00973EA1"/>
    <w:rsid w:val="00980351"/>
    <w:rsid w:val="009865AF"/>
    <w:rsid w:val="00992036"/>
    <w:rsid w:val="009934B6"/>
    <w:rsid w:val="00994234"/>
    <w:rsid w:val="009959BC"/>
    <w:rsid w:val="009963D7"/>
    <w:rsid w:val="009A1450"/>
    <w:rsid w:val="009A2975"/>
    <w:rsid w:val="009A4539"/>
    <w:rsid w:val="009A6E8D"/>
    <w:rsid w:val="009B0ACB"/>
    <w:rsid w:val="009B2444"/>
    <w:rsid w:val="009B3C5E"/>
    <w:rsid w:val="009C06E2"/>
    <w:rsid w:val="009C428D"/>
    <w:rsid w:val="009C50A3"/>
    <w:rsid w:val="009C55D7"/>
    <w:rsid w:val="009C57F5"/>
    <w:rsid w:val="009D14D8"/>
    <w:rsid w:val="009D5312"/>
    <w:rsid w:val="009E05F9"/>
    <w:rsid w:val="009E3930"/>
    <w:rsid w:val="009E61BB"/>
    <w:rsid w:val="009F1782"/>
    <w:rsid w:val="009F1EDE"/>
    <w:rsid w:val="009F3463"/>
    <w:rsid w:val="009F5D81"/>
    <w:rsid w:val="009F79EF"/>
    <w:rsid w:val="00A0136A"/>
    <w:rsid w:val="00A02072"/>
    <w:rsid w:val="00A112F1"/>
    <w:rsid w:val="00A11947"/>
    <w:rsid w:val="00A11A31"/>
    <w:rsid w:val="00A122C6"/>
    <w:rsid w:val="00A14EA9"/>
    <w:rsid w:val="00A15E9E"/>
    <w:rsid w:val="00A2097F"/>
    <w:rsid w:val="00A250FB"/>
    <w:rsid w:val="00A25B8E"/>
    <w:rsid w:val="00A341C2"/>
    <w:rsid w:val="00A35EC1"/>
    <w:rsid w:val="00A412DD"/>
    <w:rsid w:val="00A432B4"/>
    <w:rsid w:val="00A46E71"/>
    <w:rsid w:val="00A5609A"/>
    <w:rsid w:val="00A61CF5"/>
    <w:rsid w:val="00A62448"/>
    <w:rsid w:val="00A64122"/>
    <w:rsid w:val="00A71AE5"/>
    <w:rsid w:val="00A728BC"/>
    <w:rsid w:val="00A744B2"/>
    <w:rsid w:val="00A748C0"/>
    <w:rsid w:val="00A7719C"/>
    <w:rsid w:val="00A82177"/>
    <w:rsid w:val="00A85785"/>
    <w:rsid w:val="00A90299"/>
    <w:rsid w:val="00A92A5F"/>
    <w:rsid w:val="00A933E1"/>
    <w:rsid w:val="00A9590F"/>
    <w:rsid w:val="00A9633D"/>
    <w:rsid w:val="00A9673E"/>
    <w:rsid w:val="00AA3E29"/>
    <w:rsid w:val="00AA4798"/>
    <w:rsid w:val="00AB3FEF"/>
    <w:rsid w:val="00AC4348"/>
    <w:rsid w:val="00AC531C"/>
    <w:rsid w:val="00AC6D67"/>
    <w:rsid w:val="00AC7373"/>
    <w:rsid w:val="00AD0F4B"/>
    <w:rsid w:val="00AD2D2C"/>
    <w:rsid w:val="00AD5AD7"/>
    <w:rsid w:val="00AD674A"/>
    <w:rsid w:val="00AD74DC"/>
    <w:rsid w:val="00AE00DD"/>
    <w:rsid w:val="00AE0D36"/>
    <w:rsid w:val="00AE1129"/>
    <w:rsid w:val="00AE2006"/>
    <w:rsid w:val="00AE36B4"/>
    <w:rsid w:val="00AE58E5"/>
    <w:rsid w:val="00AE5C7F"/>
    <w:rsid w:val="00AE5ECE"/>
    <w:rsid w:val="00AF097E"/>
    <w:rsid w:val="00B04430"/>
    <w:rsid w:val="00B11490"/>
    <w:rsid w:val="00B11E6B"/>
    <w:rsid w:val="00B1335C"/>
    <w:rsid w:val="00B17BDC"/>
    <w:rsid w:val="00B23581"/>
    <w:rsid w:val="00B27476"/>
    <w:rsid w:val="00B31EF0"/>
    <w:rsid w:val="00B31F01"/>
    <w:rsid w:val="00B3393F"/>
    <w:rsid w:val="00B349B3"/>
    <w:rsid w:val="00B349DC"/>
    <w:rsid w:val="00B34D61"/>
    <w:rsid w:val="00B375C0"/>
    <w:rsid w:val="00B37B7B"/>
    <w:rsid w:val="00B40104"/>
    <w:rsid w:val="00B40300"/>
    <w:rsid w:val="00B42601"/>
    <w:rsid w:val="00B43EDB"/>
    <w:rsid w:val="00B51784"/>
    <w:rsid w:val="00B55EDA"/>
    <w:rsid w:val="00B56522"/>
    <w:rsid w:val="00B57D34"/>
    <w:rsid w:val="00B60650"/>
    <w:rsid w:val="00B607A3"/>
    <w:rsid w:val="00B706C9"/>
    <w:rsid w:val="00B72BAA"/>
    <w:rsid w:val="00B755BC"/>
    <w:rsid w:val="00B76597"/>
    <w:rsid w:val="00B80F1E"/>
    <w:rsid w:val="00B87B8A"/>
    <w:rsid w:val="00B90691"/>
    <w:rsid w:val="00B91BDA"/>
    <w:rsid w:val="00B9444A"/>
    <w:rsid w:val="00B9692D"/>
    <w:rsid w:val="00BA12FD"/>
    <w:rsid w:val="00BA2C9B"/>
    <w:rsid w:val="00BA6DD1"/>
    <w:rsid w:val="00BB2057"/>
    <w:rsid w:val="00BB2AC9"/>
    <w:rsid w:val="00BC06CB"/>
    <w:rsid w:val="00BC1240"/>
    <w:rsid w:val="00BC12D4"/>
    <w:rsid w:val="00BC136D"/>
    <w:rsid w:val="00BC7490"/>
    <w:rsid w:val="00BC77BE"/>
    <w:rsid w:val="00BC7A8D"/>
    <w:rsid w:val="00BD0635"/>
    <w:rsid w:val="00BD381E"/>
    <w:rsid w:val="00BD4D44"/>
    <w:rsid w:val="00BD7ACB"/>
    <w:rsid w:val="00BE3CD6"/>
    <w:rsid w:val="00BE4D79"/>
    <w:rsid w:val="00BF01B8"/>
    <w:rsid w:val="00BF4474"/>
    <w:rsid w:val="00BF6E4A"/>
    <w:rsid w:val="00C038E5"/>
    <w:rsid w:val="00C056EC"/>
    <w:rsid w:val="00C05C90"/>
    <w:rsid w:val="00C06C6F"/>
    <w:rsid w:val="00C14011"/>
    <w:rsid w:val="00C1454A"/>
    <w:rsid w:val="00C174E9"/>
    <w:rsid w:val="00C24F01"/>
    <w:rsid w:val="00C27C18"/>
    <w:rsid w:val="00C31565"/>
    <w:rsid w:val="00C35687"/>
    <w:rsid w:val="00C35835"/>
    <w:rsid w:val="00C369D2"/>
    <w:rsid w:val="00C4170B"/>
    <w:rsid w:val="00C4185C"/>
    <w:rsid w:val="00C41D84"/>
    <w:rsid w:val="00C424DF"/>
    <w:rsid w:val="00C43A19"/>
    <w:rsid w:val="00C4629A"/>
    <w:rsid w:val="00C473C9"/>
    <w:rsid w:val="00C52FD9"/>
    <w:rsid w:val="00C54A9F"/>
    <w:rsid w:val="00C54D99"/>
    <w:rsid w:val="00C55806"/>
    <w:rsid w:val="00C5668B"/>
    <w:rsid w:val="00C56C11"/>
    <w:rsid w:val="00C6113F"/>
    <w:rsid w:val="00C61915"/>
    <w:rsid w:val="00C621F2"/>
    <w:rsid w:val="00C642BD"/>
    <w:rsid w:val="00C651C4"/>
    <w:rsid w:val="00C65B3B"/>
    <w:rsid w:val="00C65CCD"/>
    <w:rsid w:val="00C70BC6"/>
    <w:rsid w:val="00C710C8"/>
    <w:rsid w:val="00C73D76"/>
    <w:rsid w:val="00C75A2E"/>
    <w:rsid w:val="00C76686"/>
    <w:rsid w:val="00C914A9"/>
    <w:rsid w:val="00C95C86"/>
    <w:rsid w:val="00C9698E"/>
    <w:rsid w:val="00CA0746"/>
    <w:rsid w:val="00CA10B1"/>
    <w:rsid w:val="00CA26FA"/>
    <w:rsid w:val="00CA2CA7"/>
    <w:rsid w:val="00CA377D"/>
    <w:rsid w:val="00CB0646"/>
    <w:rsid w:val="00CB4A82"/>
    <w:rsid w:val="00CB693C"/>
    <w:rsid w:val="00CC11DE"/>
    <w:rsid w:val="00CC23B5"/>
    <w:rsid w:val="00CC3CD6"/>
    <w:rsid w:val="00CC56B3"/>
    <w:rsid w:val="00CD042D"/>
    <w:rsid w:val="00CD282F"/>
    <w:rsid w:val="00CD3C13"/>
    <w:rsid w:val="00CD5A6B"/>
    <w:rsid w:val="00CD6A0D"/>
    <w:rsid w:val="00CE2C15"/>
    <w:rsid w:val="00CE36C4"/>
    <w:rsid w:val="00CE4E6F"/>
    <w:rsid w:val="00CE7392"/>
    <w:rsid w:val="00CF0104"/>
    <w:rsid w:val="00CF13D6"/>
    <w:rsid w:val="00CF1C6B"/>
    <w:rsid w:val="00D0416D"/>
    <w:rsid w:val="00D04AE0"/>
    <w:rsid w:val="00D054EE"/>
    <w:rsid w:val="00D10444"/>
    <w:rsid w:val="00D130CA"/>
    <w:rsid w:val="00D14B7A"/>
    <w:rsid w:val="00D16CA9"/>
    <w:rsid w:val="00D2123E"/>
    <w:rsid w:val="00D236B7"/>
    <w:rsid w:val="00D23E74"/>
    <w:rsid w:val="00D31414"/>
    <w:rsid w:val="00D3279E"/>
    <w:rsid w:val="00D32858"/>
    <w:rsid w:val="00D329AD"/>
    <w:rsid w:val="00D32BA9"/>
    <w:rsid w:val="00D343CD"/>
    <w:rsid w:val="00D36EF4"/>
    <w:rsid w:val="00D40A99"/>
    <w:rsid w:val="00D44116"/>
    <w:rsid w:val="00D444E2"/>
    <w:rsid w:val="00D47572"/>
    <w:rsid w:val="00D51D70"/>
    <w:rsid w:val="00D54B67"/>
    <w:rsid w:val="00D6057E"/>
    <w:rsid w:val="00D64546"/>
    <w:rsid w:val="00D742B0"/>
    <w:rsid w:val="00D7551A"/>
    <w:rsid w:val="00D81F86"/>
    <w:rsid w:val="00D82488"/>
    <w:rsid w:val="00D83A89"/>
    <w:rsid w:val="00D8739F"/>
    <w:rsid w:val="00D8791A"/>
    <w:rsid w:val="00D87FC6"/>
    <w:rsid w:val="00D939F5"/>
    <w:rsid w:val="00D94A27"/>
    <w:rsid w:val="00D94B34"/>
    <w:rsid w:val="00DA063B"/>
    <w:rsid w:val="00DA42F7"/>
    <w:rsid w:val="00DA6085"/>
    <w:rsid w:val="00DB0C69"/>
    <w:rsid w:val="00DB2EB9"/>
    <w:rsid w:val="00DB4C0F"/>
    <w:rsid w:val="00DC155A"/>
    <w:rsid w:val="00DC27D1"/>
    <w:rsid w:val="00DC2B28"/>
    <w:rsid w:val="00DC65B2"/>
    <w:rsid w:val="00DC72CD"/>
    <w:rsid w:val="00DD167F"/>
    <w:rsid w:val="00DD2CA2"/>
    <w:rsid w:val="00DD3F94"/>
    <w:rsid w:val="00DD775B"/>
    <w:rsid w:val="00DD78A4"/>
    <w:rsid w:val="00DD78A6"/>
    <w:rsid w:val="00DE4B40"/>
    <w:rsid w:val="00DF140F"/>
    <w:rsid w:val="00DF285C"/>
    <w:rsid w:val="00DF32B9"/>
    <w:rsid w:val="00DF3EF8"/>
    <w:rsid w:val="00DF7D7C"/>
    <w:rsid w:val="00E012E4"/>
    <w:rsid w:val="00E06C67"/>
    <w:rsid w:val="00E07AE8"/>
    <w:rsid w:val="00E12FAA"/>
    <w:rsid w:val="00E1378D"/>
    <w:rsid w:val="00E14653"/>
    <w:rsid w:val="00E148CA"/>
    <w:rsid w:val="00E21E84"/>
    <w:rsid w:val="00E22A21"/>
    <w:rsid w:val="00E22EEA"/>
    <w:rsid w:val="00E235A2"/>
    <w:rsid w:val="00E2404B"/>
    <w:rsid w:val="00E25FB5"/>
    <w:rsid w:val="00E2705F"/>
    <w:rsid w:val="00E30B96"/>
    <w:rsid w:val="00E315DF"/>
    <w:rsid w:val="00E316E6"/>
    <w:rsid w:val="00E319E9"/>
    <w:rsid w:val="00E31C16"/>
    <w:rsid w:val="00E36299"/>
    <w:rsid w:val="00E36C25"/>
    <w:rsid w:val="00E422A6"/>
    <w:rsid w:val="00E4457F"/>
    <w:rsid w:val="00E46340"/>
    <w:rsid w:val="00E51B6A"/>
    <w:rsid w:val="00E535F5"/>
    <w:rsid w:val="00E579C1"/>
    <w:rsid w:val="00E60B14"/>
    <w:rsid w:val="00E61691"/>
    <w:rsid w:val="00E63B69"/>
    <w:rsid w:val="00E677D3"/>
    <w:rsid w:val="00E711F6"/>
    <w:rsid w:val="00E7189C"/>
    <w:rsid w:val="00E71E8B"/>
    <w:rsid w:val="00E73D18"/>
    <w:rsid w:val="00E769F6"/>
    <w:rsid w:val="00E76C77"/>
    <w:rsid w:val="00E802E7"/>
    <w:rsid w:val="00E83425"/>
    <w:rsid w:val="00E83F75"/>
    <w:rsid w:val="00E9246A"/>
    <w:rsid w:val="00EA2952"/>
    <w:rsid w:val="00EA3DDF"/>
    <w:rsid w:val="00EA7B24"/>
    <w:rsid w:val="00EB2142"/>
    <w:rsid w:val="00EB2B2D"/>
    <w:rsid w:val="00EB766A"/>
    <w:rsid w:val="00EC69C1"/>
    <w:rsid w:val="00ED0753"/>
    <w:rsid w:val="00ED082A"/>
    <w:rsid w:val="00ED29CC"/>
    <w:rsid w:val="00ED3779"/>
    <w:rsid w:val="00ED7475"/>
    <w:rsid w:val="00EE0360"/>
    <w:rsid w:val="00EE6E73"/>
    <w:rsid w:val="00EF0628"/>
    <w:rsid w:val="00EF19FF"/>
    <w:rsid w:val="00EF5BF4"/>
    <w:rsid w:val="00EF70BA"/>
    <w:rsid w:val="00F0083C"/>
    <w:rsid w:val="00F0329E"/>
    <w:rsid w:val="00F073C2"/>
    <w:rsid w:val="00F07C2D"/>
    <w:rsid w:val="00F11410"/>
    <w:rsid w:val="00F13FF0"/>
    <w:rsid w:val="00F14239"/>
    <w:rsid w:val="00F1446E"/>
    <w:rsid w:val="00F15745"/>
    <w:rsid w:val="00F15D3E"/>
    <w:rsid w:val="00F17CD3"/>
    <w:rsid w:val="00F21129"/>
    <w:rsid w:val="00F21522"/>
    <w:rsid w:val="00F23399"/>
    <w:rsid w:val="00F27045"/>
    <w:rsid w:val="00F27D6E"/>
    <w:rsid w:val="00F27ED9"/>
    <w:rsid w:val="00F30062"/>
    <w:rsid w:val="00F360C3"/>
    <w:rsid w:val="00F4239A"/>
    <w:rsid w:val="00F508C6"/>
    <w:rsid w:val="00F52308"/>
    <w:rsid w:val="00F5290E"/>
    <w:rsid w:val="00F53104"/>
    <w:rsid w:val="00F57391"/>
    <w:rsid w:val="00F57495"/>
    <w:rsid w:val="00F57597"/>
    <w:rsid w:val="00F57E73"/>
    <w:rsid w:val="00F62433"/>
    <w:rsid w:val="00F63565"/>
    <w:rsid w:val="00F6436C"/>
    <w:rsid w:val="00F64DEE"/>
    <w:rsid w:val="00F665DC"/>
    <w:rsid w:val="00F70E97"/>
    <w:rsid w:val="00F71F5F"/>
    <w:rsid w:val="00F72460"/>
    <w:rsid w:val="00F73419"/>
    <w:rsid w:val="00F746D7"/>
    <w:rsid w:val="00F77B19"/>
    <w:rsid w:val="00FA0421"/>
    <w:rsid w:val="00FA1CE6"/>
    <w:rsid w:val="00FA255B"/>
    <w:rsid w:val="00FA304D"/>
    <w:rsid w:val="00FA7A3B"/>
    <w:rsid w:val="00FB0150"/>
    <w:rsid w:val="00FB2351"/>
    <w:rsid w:val="00FB49F4"/>
    <w:rsid w:val="00FB663C"/>
    <w:rsid w:val="00FB7753"/>
    <w:rsid w:val="00FC0630"/>
    <w:rsid w:val="00FC2555"/>
    <w:rsid w:val="00FC3D5F"/>
    <w:rsid w:val="00FC60AB"/>
    <w:rsid w:val="00FD3CEA"/>
    <w:rsid w:val="00FD5655"/>
    <w:rsid w:val="00FE1EFB"/>
    <w:rsid w:val="00FE27DA"/>
    <w:rsid w:val="00FE49B7"/>
    <w:rsid w:val="00FE5458"/>
    <w:rsid w:val="00FF1264"/>
    <w:rsid w:val="00FF1C59"/>
    <w:rsid w:val="00FF7F1E"/>
    <w:rsid w:val="12F8A46C"/>
    <w:rsid w:val="1EED7DB0"/>
    <w:rsid w:val="7E8BE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0391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3E60"/>
  </w:style>
  <w:style w:type="paragraph" w:styleId="Heading1">
    <w:name w:val="heading 1"/>
    <w:basedOn w:val="Normal"/>
    <w:next w:val="Normal"/>
    <w:link w:val="Heading1Char"/>
    <w:uiPriority w:val="9"/>
    <w:qFormat/>
    <w:rsid w:val="00533E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E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E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3E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3E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E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E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E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E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2A0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0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B8D"/>
  </w:style>
  <w:style w:type="paragraph" w:styleId="Footer">
    <w:name w:val="footer"/>
    <w:basedOn w:val="Normal"/>
    <w:link w:val="FooterChar"/>
    <w:uiPriority w:val="99"/>
    <w:unhideWhenUsed/>
    <w:rsid w:val="002A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B8D"/>
  </w:style>
  <w:style w:type="paragraph" w:styleId="ListParagraph">
    <w:name w:val="List Paragraph"/>
    <w:basedOn w:val="Normal"/>
    <w:uiPriority w:val="34"/>
    <w:qFormat/>
    <w:rsid w:val="00533E6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E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E60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33E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3E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3E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33E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244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44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44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44A0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566F9A"/>
  </w:style>
  <w:style w:type="table" w:styleId="TableGrid">
    <w:name w:val="Table Grid"/>
    <w:basedOn w:val="TableNormal"/>
    <w:rsid w:val="00566F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566F9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33E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3E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33E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33E60"/>
    <w:rPr>
      <w:b/>
      <w:bCs/>
    </w:rPr>
  </w:style>
  <w:style w:type="paragraph" w:customStyle="1" w:styleId="line">
    <w:name w:val="line"/>
    <w:basedOn w:val="Title"/>
    <w:rsid w:val="00274E24"/>
    <w:pPr>
      <w:pBdr>
        <w:top w:val="single" w:sz="36" w:space="1" w:color="auto"/>
      </w:pBdr>
      <w:spacing w:after="0"/>
    </w:pPr>
    <w:rPr>
      <w:sz w:val="40"/>
    </w:rPr>
  </w:style>
  <w:style w:type="paragraph" w:styleId="TOC4">
    <w:name w:val="toc 4"/>
    <w:basedOn w:val="Normal"/>
    <w:next w:val="Normal"/>
    <w:autoRedefine/>
    <w:uiPriority w:val="39"/>
    <w:unhideWhenUsed/>
    <w:rsid w:val="00274E24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74E24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74E24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74E24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74E24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74E24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274E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74E2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274E24"/>
    <w:rPr>
      <w:vertAlign w:val="superscript"/>
    </w:rPr>
  </w:style>
  <w:style w:type="table" w:styleId="MediumShading2-Accent3">
    <w:name w:val="Medium Shading 2 Accent 3"/>
    <w:basedOn w:val="TableNormal"/>
    <w:uiPriority w:val="64"/>
    <w:rsid w:val="00D054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D054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533E6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533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737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7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7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7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7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D0635"/>
    <w:pPr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533E60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rsid w:val="0022405C"/>
    <w:pPr>
      <w:spacing w:after="0" w:line="240" w:lineRule="auto"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533E6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33E60"/>
    <w:rPr>
      <w:rFonts w:ascii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E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E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E6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E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E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3E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33E60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533E60"/>
  </w:style>
  <w:style w:type="paragraph" w:styleId="Quote">
    <w:name w:val="Quote"/>
    <w:basedOn w:val="Normal"/>
    <w:next w:val="Normal"/>
    <w:link w:val="QuoteChar"/>
    <w:uiPriority w:val="29"/>
    <w:qFormat/>
    <w:rsid w:val="00533E6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33E6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533E6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33E6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33E6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33E6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33E60"/>
    <w:rPr>
      <w:b/>
      <w:bCs/>
      <w:smallCaps/>
      <w:spacing w:val="5"/>
    </w:rPr>
  </w:style>
  <w:style w:type="paragraph" w:customStyle="1" w:styleId="PersonalName">
    <w:name w:val="Personal Name"/>
    <w:basedOn w:val="Title"/>
    <w:rsid w:val="00533E60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5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368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9858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docusign.com/developer-center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oan.ross\Documents\SVN\Policy\Polic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bc89aad-07ba-4262-a954-a302c407b426">
      <UserInfo>
        <DisplayName>Kristin Peppin</DisplayName>
        <AccountId>229</AccountId>
        <AccountType/>
      </UserInfo>
      <UserInfo>
        <DisplayName>Jennifer Blanco</DisplayName>
        <AccountId>51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16151CB635640B58321E1691AF46D" ma:contentTypeVersion="3" ma:contentTypeDescription="Create a new document." ma:contentTypeScope="" ma:versionID="c6a7dd3a73a43e16db961a2df4a08426">
  <xsd:schema xmlns:xsd="http://www.w3.org/2001/XMLSchema" xmlns:xs="http://www.w3.org/2001/XMLSchema" xmlns:p="http://schemas.microsoft.com/office/2006/metadata/properties" xmlns:ns2="6bc89aad-07ba-4262-a954-a302c407b426" targetNamespace="http://schemas.microsoft.com/office/2006/metadata/properties" ma:root="true" ma:fieldsID="dc9e26cc00fa523bc28f706e88b8116e" ns2:_="">
    <xsd:import namespace="6bc89aad-07ba-4262-a954-a302c407b42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89aad-07ba-4262-a954-a302c407b4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062D0-B176-402F-B5A2-8104A8E811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D339F3-69A0-4E25-8646-3F1EFC6ED776}">
  <ds:schemaRefs>
    <ds:schemaRef ds:uri="http://schemas.microsoft.com/office/2006/metadata/properties"/>
    <ds:schemaRef ds:uri="http://schemas.microsoft.com/office/infopath/2007/PartnerControls"/>
    <ds:schemaRef ds:uri="6bc89aad-07ba-4262-a954-a302c407b426"/>
  </ds:schemaRefs>
</ds:datastoreItem>
</file>

<file path=customXml/itemProps3.xml><?xml version="1.0" encoding="utf-8"?>
<ds:datastoreItem xmlns:ds="http://schemas.openxmlformats.org/officeDocument/2006/customXml" ds:itemID="{304D0B04-A59E-478E-A1C4-EA7EE7C489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c89aad-07ba-4262-a954-a302c407b4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1EA7DA-D2A0-084C-B7FB-314B55617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C:\Users\joan.ross\Documents\SVN\Policy\Policy Template.dotx</Template>
  <TotalTime>0</TotalTime>
  <Pages>1</Pages>
  <Words>128</Words>
  <Characters>734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</vt:lpstr>
    </vt:vector>
  </TitlesOfParts>
  <Company>Microsoft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</dc:title>
  <dc:subject/>
  <dc:creator>joan.ross</dc:creator>
  <cp:keywords/>
  <cp:lastModifiedBy>Julius Javier</cp:lastModifiedBy>
  <cp:revision>2</cp:revision>
  <cp:lastPrinted>2011-10-21T21:12:00Z</cp:lastPrinted>
  <dcterms:created xsi:type="dcterms:W3CDTF">2018-10-10T21:46:00Z</dcterms:created>
  <dcterms:modified xsi:type="dcterms:W3CDTF">2018-10-10T21:46:00Z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0x010100CAC16151CB635640B58321E1691AF46D</vt:lpwstr>
  </property>
</Properties>
</file>